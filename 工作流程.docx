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F8C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页面风格改版</w:t>
      </w:r>
    </w:p>
    <w:p w:rsidR="000E0F8C" w:rsidRDefault="000E0F8C" w:rsidP="003836B0">
      <w:r>
        <w:rPr>
          <w:rFonts w:hint="eastAsia"/>
        </w:rPr>
        <w:t>首页更改背景图片</w:t>
      </w:r>
      <w:r>
        <w:t>,</w:t>
      </w:r>
      <w:r>
        <w:rPr>
          <w:rFonts w:hint="eastAsia"/>
        </w:rPr>
        <w:t>以及后台更改主题色彩</w:t>
      </w:r>
    </w:p>
    <w:p w:rsidR="000E0F8C" w:rsidRDefault="000E0F8C" w:rsidP="003836B0">
      <w:r>
        <w:rPr>
          <w:rFonts w:hint="eastAsia"/>
        </w:rPr>
        <w:t>学习到</w:t>
      </w:r>
      <w:r>
        <w:t xml:space="preserve">freeMarker </w:t>
      </w:r>
      <w:r>
        <w:rPr>
          <w:rFonts w:hint="eastAsia"/>
        </w:rPr>
        <w:t>的一些内容</w:t>
      </w:r>
    </w:p>
    <w:p w:rsidR="000E0F8C" w:rsidRPr="003836B0" w:rsidRDefault="000E0F8C" w:rsidP="003836B0">
      <w:r>
        <w:t>Freemarker</w:t>
      </w:r>
      <w:r>
        <w:rPr>
          <w:rFonts w:hint="eastAsia"/>
        </w:rPr>
        <w:t>与</w:t>
      </w:r>
      <w:r>
        <w:t>jsp</w:t>
      </w:r>
      <w:r>
        <w:rPr>
          <w:rFonts w:hint="eastAsia"/>
        </w:rPr>
        <w:t>的区别和联系</w:t>
      </w:r>
    </w:p>
    <w:p w:rsidR="000E0F8C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预约记录统计</w:t>
      </w:r>
    </w:p>
    <w:p w:rsidR="000E0F8C" w:rsidRDefault="000E0F8C" w:rsidP="00D91D5F">
      <w:r>
        <w:rPr>
          <w:rFonts w:hint="eastAsia"/>
        </w:rPr>
        <w:t>分享功能模块任务</w:t>
      </w:r>
      <w:r>
        <w:t>:</w:t>
      </w:r>
      <w:r>
        <w:rPr>
          <w:rFonts w:hint="eastAsia"/>
        </w:rPr>
        <w:t>预约记录统计</w:t>
      </w:r>
    </w:p>
    <w:p w:rsidR="000E0F8C" w:rsidRPr="00D91D5F" w:rsidRDefault="000E0F8C" w:rsidP="00D91D5F">
      <w:r>
        <w:rPr>
          <w:rFonts w:hint="eastAsia"/>
        </w:rPr>
        <w:t>学习</w:t>
      </w:r>
      <w:r>
        <w:t xml:space="preserve">sumif(“a==b”,1,0) </w:t>
      </w:r>
      <w:r>
        <w:rPr>
          <w:rFonts w:hint="eastAsia"/>
        </w:rPr>
        <w:t>从而将行转为多列</w:t>
      </w:r>
    </w:p>
    <w:p w:rsidR="000E0F8C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了解停划算系统开发流程</w:t>
      </w:r>
    </w:p>
    <w:p w:rsidR="000E0F8C" w:rsidRPr="001D2FD4" w:rsidRDefault="000E0F8C" w:rsidP="001D2FD4">
      <w:r>
        <w:rPr>
          <w:rFonts w:hint="eastAsia"/>
        </w:rPr>
        <w:t>预约功能流程图</w:t>
      </w:r>
    </w:p>
    <w:p w:rsidR="000E0F8C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学习</w:t>
      </w:r>
      <w:r w:rsidRPr="003836B0">
        <w:rPr>
          <w:sz w:val="24"/>
          <w:szCs w:val="24"/>
        </w:rPr>
        <w:t>springcloud</w:t>
      </w:r>
    </w:p>
    <w:p w:rsidR="000E0F8C" w:rsidRPr="009561C0" w:rsidRDefault="000E0F8C" w:rsidP="009561C0">
      <w:r>
        <w:rPr>
          <w:rFonts w:hint="eastAsia"/>
        </w:rPr>
        <w:t>框架结构图</w:t>
      </w:r>
    </w:p>
    <w:p w:rsidR="000E0F8C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将</w:t>
      </w:r>
      <w:r w:rsidRPr="003836B0">
        <w:rPr>
          <w:sz w:val="24"/>
          <w:szCs w:val="24"/>
        </w:rPr>
        <w:t>springCloud Demo</w:t>
      </w:r>
      <w:r w:rsidRPr="003836B0">
        <w:rPr>
          <w:rFonts w:hint="eastAsia"/>
          <w:sz w:val="24"/>
          <w:szCs w:val="24"/>
        </w:rPr>
        <w:t>运行起来</w:t>
      </w:r>
    </w:p>
    <w:p w:rsidR="000E0F8C" w:rsidRPr="005D46E5" w:rsidRDefault="000E0F8C" w:rsidP="005D46E5">
      <w:r>
        <w:rPr>
          <w:rFonts w:hint="eastAsia"/>
        </w:rPr>
        <w:t>使用</w:t>
      </w:r>
      <w:r>
        <w:t>eurka</w:t>
      </w:r>
      <w:r>
        <w:rPr>
          <w:rFonts w:hint="eastAsia"/>
        </w:rPr>
        <w:t>和</w:t>
      </w:r>
      <w:r>
        <w:t xml:space="preserve">fegin </w:t>
      </w:r>
      <w:r>
        <w:rPr>
          <w:rFonts w:hint="eastAsia"/>
        </w:rPr>
        <w:t>实现一个简单的</w:t>
      </w:r>
      <w:r>
        <w:t>demo,</w:t>
      </w:r>
      <w:r>
        <w:rPr>
          <w:rFonts w:hint="eastAsia"/>
        </w:rPr>
        <w:t>理解其流程</w:t>
      </w:r>
    </w:p>
    <w:p w:rsidR="000E0F8C" w:rsidRPr="003836B0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将预约服务添加到</w:t>
      </w:r>
      <w:r w:rsidRPr="003836B0">
        <w:rPr>
          <w:sz w:val="24"/>
          <w:szCs w:val="24"/>
        </w:rPr>
        <w:t>demo</w:t>
      </w:r>
      <w:r w:rsidRPr="003836B0">
        <w:rPr>
          <w:rFonts w:hint="eastAsia"/>
          <w:sz w:val="24"/>
          <w:szCs w:val="24"/>
        </w:rPr>
        <w:t>中</w:t>
      </w:r>
    </w:p>
    <w:p w:rsidR="000E0F8C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增加一个订单服务，并与预约服务进行交互</w:t>
      </w:r>
    </w:p>
    <w:p w:rsidR="000E0F8C" w:rsidRDefault="000E0F8C" w:rsidP="00B47814">
      <w:r>
        <w:rPr>
          <w:rFonts w:hint="eastAsia"/>
        </w:rPr>
        <w:t>原计划是使用</w:t>
      </w:r>
      <w:r>
        <w:t>httpclient</w:t>
      </w:r>
      <w:r>
        <w:rPr>
          <w:rFonts w:hint="eastAsia"/>
        </w:rPr>
        <w:t>来调用另外一个服务</w:t>
      </w:r>
    </w:p>
    <w:p w:rsidR="000E0F8C" w:rsidRPr="00B47814" w:rsidRDefault="000E0F8C" w:rsidP="00B47814">
      <w:r>
        <w:rPr>
          <w:rFonts w:hint="eastAsia"/>
        </w:rPr>
        <w:t>新方法服务的注入</w:t>
      </w:r>
      <w:r>
        <w:t>?</w:t>
      </w:r>
    </w:p>
    <w:p w:rsidR="000E0F8C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</w:t>
      </w:r>
      <w:r w:rsidRPr="003836B0">
        <w:rPr>
          <w:sz w:val="24"/>
          <w:szCs w:val="24"/>
        </w:rPr>
        <w:t>config</w:t>
      </w:r>
      <w:r w:rsidRPr="003836B0">
        <w:rPr>
          <w:rFonts w:hint="eastAsia"/>
          <w:sz w:val="24"/>
          <w:szCs w:val="24"/>
        </w:rPr>
        <w:t>问题</w:t>
      </w:r>
    </w:p>
    <w:p w:rsidR="000E0F8C" w:rsidRDefault="000E0F8C" w:rsidP="00166AED">
      <w:r>
        <w:rPr>
          <w:rFonts w:hint="eastAsia"/>
        </w:rPr>
        <w:t>为什么引入</w:t>
      </w:r>
      <w:r>
        <w:t xml:space="preserve">config </w:t>
      </w:r>
      <w:r>
        <w:rPr>
          <w:rFonts w:hint="eastAsia"/>
        </w:rPr>
        <w:t>服务</w:t>
      </w:r>
    </w:p>
    <w:p w:rsidR="000E0F8C" w:rsidRDefault="000E0F8C" w:rsidP="00B47814">
      <w:pPr>
        <w:numPr>
          <w:ilvl w:val="0"/>
          <w:numId w:val="3"/>
        </w:numPr>
      </w:pPr>
      <w:r>
        <w:rPr>
          <w:rFonts w:hint="eastAsia"/>
        </w:rPr>
        <w:t>每一个服务都有配置文件</w:t>
      </w:r>
      <w:r>
        <w:t>,</w:t>
      </w:r>
      <w:r>
        <w:rPr>
          <w:rFonts w:hint="eastAsia"/>
        </w:rPr>
        <w:t>配置麻烦</w:t>
      </w:r>
      <w:r>
        <w:t>,</w:t>
      </w:r>
      <w:r>
        <w:rPr>
          <w:rFonts w:hint="eastAsia"/>
        </w:rPr>
        <w:t>有一些共同的内容</w:t>
      </w:r>
    </w:p>
    <w:p w:rsidR="000E0F8C" w:rsidRDefault="000E0F8C" w:rsidP="00B47814">
      <w:pPr>
        <w:numPr>
          <w:ilvl w:val="0"/>
          <w:numId w:val="3"/>
        </w:numPr>
      </w:pPr>
      <w:r>
        <w:rPr>
          <w:rFonts w:hint="eastAsia"/>
        </w:rPr>
        <w:t>服务运行中配置文件修改需要动服务器上的代码</w:t>
      </w:r>
    </w:p>
    <w:p w:rsidR="000E0F8C" w:rsidRDefault="000E0F8C" w:rsidP="00B47814">
      <w:r>
        <w:rPr>
          <w:rFonts w:hint="eastAsia"/>
        </w:rPr>
        <w:t>解决方法</w:t>
      </w:r>
      <w:r>
        <w:t>:</w:t>
      </w:r>
    </w:p>
    <w:p w:rsidR="000E0F8C" w:rsidRDefault="000E0F8C" w:rsidP="00B47814">
      <w:r>
        <w:rPr>
          <w:rFonts w:hint="eastAsia"/>
        </w:rPr>
        <w:t>将配置文件的读取也作为一种服务</w:t>
      </w:r>
    </w:p>
    <w:p w:rsidR="000E0F8C" w:rsidRDefault="000E0F8C" w:rsidP="00B47814">
      <w:r>
        <w:rPr>
          <w:rFonts w:hint="eastAsia"/>
        </w:rPr>
        <w:t>配置文件默认是放在</w:t>
      </w:r>
      <w:r>
        <w:t>git</w:t>
      </w:r>
      <w:r>
        <w:rPr>
          <w:rFonts w:hint="eastAsia"/>
        </w:rPr>
        <w:t>上的</w:t>
      </w:r>
      <w:r>
        <w:t>,</w:t>
      </w:r>
      <w:r>
        <w:rPr>
          <w:rFonts w:hint="eastAsia"/>
        </w:rPr>
        <w:t>服务启动的时候从</w:t>
      </w:r>
      <w:r>
        <w:t>git</w:t>
      </w:r>
      <w:r>
        <w:rPr>
          <w:rFonts w:hint="eastAsia"/>
        </w:rPr>
        <w:t>上读取</w:t>
      </w:r>
      <w:r>
        <w:t>,git</w:t>
      </w:r>
      <w:r>
        <w:rPr>
          <w:rFonts w:hint="eastAsia"/>
        </w:rPr>
        <w:t>文件修改后</w:t>
      </w:r>
      <w:r>
        <w:t>,config</w:t>
      </w:r>
      <w:r>
        <w:rPr>
          <w:rFonts w:hint="eastAsia"/>
        </w:rPr>
        <w:t>服务会通知子服务去修改配置</w:t>
      </w:r>
    </w:p>
    <w:p w:rsidR="000E0F8C" w:rsidRPr="00166AED" w:rsidRDefault="000E0F8C" w:rsidP="00B47814">
      <w:r>
        <w:rPr>
          <w:rFonts w:hint="eastAsia"/>
        </w:rPr>
        <w:t>注意点</w:t>
      </w:r>
      <w:r>
        <w:t>:</w:t>
      </w:r>
      <w:r>
        <w:rPr>
          <w:rFonts w:hint="eastAsia"/>
        </w:rPr>
        <w:t>配置文件的命名方式有一定的约定条件</w:t>
      </w:r>
    </w:p>
    <w:p w:rsidR="000E0F8C" w:rsidRDefault="000E0F8C" w:rsidP="003836B0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项目中权限问题</w:t>
      </w:r>
    </w:p>
    <w:p w:rsidR="000E0F8C" w:rsidRDefault="000E0F8C" w:rsidP="00800527">
      <w:r>
        <w:rPr>
          <w:rFonts w:hint="eastAsia"/>
        </w:rPr>
        <w:t>项目中使用的是</w:t>
      </w:r>
      <w:r>
        <w:t>session</w:t>
      </w:r>
      <w:r>
        <w:rPr>
          <w:rFonts w:hint="eastAsia"/>
        </w:rPr>
        <w:t>中存储的</w:t>
      </w:r>
      <w:r>
        <w:t>parkid,</w:t>
      </w:r>
      <w:r>
        <w:rPr>
          <w:rFonts w:hint="eastAsia"/>
        </w:rPr>
        <w:t>存放位置</w:t>
      </w:r>
      <w:r>
        <w:t>redis,</w:t>
      </w:r>
      <w:r>
        <w:rPr>
          <w:rFonts w:hint="eastAsia"/>
        </w:rPr>
        <w:t>其他的解决方案是什么</w:t>
      </w:r>
      <w:r>
        <w:t>?</w:t>
      </w:r>
    </w:p>
    <w:p w:rsidR="000E0F8C" w:rsidRPr="00800527" w:rsidRDefault="000E0F8C" w:rsidP="00800527">
      <w:r>
        <w:rPr>
          <w:rFonts w:hint="eastAsia"/>
        </w:rPr>
        <w:t>项目中的权限是怎么做的</w:t>
      </w:r>
      <w:r>
        <w:t>?</w:t>
      </w:r>
    </w:p>
    <w:p w:rsidR="000E0F8C" w:rsidRDefault="000E0F8C" w:rsidP="00C05253">
      <w:pPr>
        <w:pStyle w:val="1"/>
        <w:numPr>
          <w:ilvl w:val="0"/>
          <w:numId w:val="2"/>
        </w:numPr>
        <w:rPr>
          <w:sz w:val="24"/>
          <w:szCs w:val="24"/>
        </w:rPr>
      </w:pPr>
      <w:r w:rsidRPr="003836B0">
        <w:rPr>
          <w:rFonts w:hint="eastAsia"/>
          <w:sz w:val="24"/>
          <w:szCs w:val="24"/>
        </w:rPr>
        <w:t>项目中事务问题</w:t>
      </w:r>
    </w:p>
    <w:p w:rsidR="000E0F8C" w:rsidRPr="00C05253" w:rsidRDefault="000E0F8C" w:rsidP="00C05253">
      <w:r>
        <w:rPr>
          <w:rFonts w:hint="eastAsia"/>
        </w:rPr>
        <w:t>事务：</w:t>
      </w:r>
      <w:r>
        <w:t>DBMS</w:t>
      </w:r>
      <w:r>
        <w:rPr>
          <w:rFonts w:hint="eastAsia"/>
        </w:rPr>
        <w:t>当中用户程序的一次执行，事务是</w:t>
      </w:r>
      <w:r>
        <w:t>bdms</w:t>
      </w:r>
      <w:r>
        <w:rPr>
          <w:rFonts w:hint="eastAsia"/>
        </w:rPr>
        <w:t>执行的基本单元</w:t>
      </w:r>
    </w:p>
    <w:p w:rsidR="000E0F8C" w:rsidRDefault="000E0F8C" w:rsidP="006A7C04">
      <w:r>
        <w:rPr>
          <w:rFonts w:hint="eastAsia"/>
        </w:rPr>
        <w:t>一个服务中的两个事务的问题</w:t>
      </w:r>
    </w:p>
    <w:p w:rsidR="000E0F8C" w:rsidRDefault="000E0F8C" w:rsidP="006A7C04">
      <w:r>
        <w:rPr>
          <w:rFonts w:hint="eastAsia"/>
        </w:rPr>
        <w:t>一个服务中调用另外一个服务的问题</w:t>
      </w:r>
      <w:r>
        <w:t>—</w:t>
      </w:r>
      <w:r>
        <w:rPr>
          <w:rFonts w:hint="eastAsia"/>
        </w:rPr>
        <w:t>分布式事务</w:t>
      </w:r>
    </w:p>
    <w:p w:rsidR="000E0F8C" w:rsidRDefault="000E0F8C" w:rsidP="00E2467A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0" w:name="_数据库乐观锁与悲观锁"/>
      <w:bookmarkEnd w:id="0"/>
      <w:r w:rsidRPr="00E2467A">
        <w:rPr>
          <w:rFonts w:hint="eastAsia"/>
          <w:sz w:val="24"/>
          <w:szCs w:val="24"/>
        </w:rPr>
        <w:lastRenderedPageBreak/>
        <w:t>数据库乐观锁与悲观锁</w:t>
      </w:r>
    </w:p>
    <w:p w:rsidR="000E0F8C" w:rsidRDefault="000E0F8C" w:rsidP="00ED3891">
      <w:r>
        <w:rPr>
          <w:rFonts w:hint="eastAsia"/>
        </w:rPr>
        <w:t>悲观锁：显式的为数据资源加锁，问题：解决不可重复读问题，影响并发性能</w:t>
      </w:r>
    </w:p>
    <w:p w:rsidR="000E0F8C" w:rsidRDefault="000E0F8C" w:rsidP="00ED3891">
      <w:r>
        <w:tab/>
      </w:r>
      <w:r>
        <w:rPr>
          <w:rFonts w:hint="eastAsia"/>
        </w:rPr>
        <w:t>方法：</w:t>
      </w:r>
      <w:r>
        <w:t>1.sql   select .. for update</w:t>
      </w:r>
    </w:p>
    <w:p w:rsidR="000E0F8C" w:rsidRDefault="000E0F8C" w:rsidP="00ED3891">
      <w:r>
        <w:tab/>
      </w:r>
      <w:r>
        <w:tab/>
      </w:r>
      <w:r>
        <w:tab/>
        <w:t>2.</w:t>
      </w:r>
      <w:r>
        <w:rPr>
          <w:rFonts w:hint="eastAsia"/>
        </w:rPr>
        <w:t>数据库中增加一个表明记录状态的</w:t>
      </w:r>
      <w:r>
        <w:t>LOCK</w:t>
      </w:r>
      <w:r>
        <w:rPr>
          <w:rFonts w:hint="eastAsia"/>
        </w:rPr>
        <w:t>字段，当取值为</w:t>
      </w:r>
      <w:r>
        <w:t>Y</w:t>
      </w:r>
      <w:r>
        <w:rPr>
          <w:rFonts w:hint="eastAsia"/>
        </w:rPr>
        <w:t>时，该记录被某个事务锁定</w:t>
      </w:r>
    </w:p>
    <w:p w:rsidR="000E0F8C" w:rsidRDefault="000E0F8C" w:rsidP="00DA6448">
      <w:r>
        <w:rPr>
          <w:rFonts w:hint="eastAsia"/>
        </w:rPr>
        <w:t>乐观锁：假定当前事务操作数据资源时，不会有其他事务同时访问该数据资源，</w:t>
      </w:r>
    </w:p>
    <w:p w:rsidR="000E0F8C" w:rsidRDefault="000E0F8C" w:rsidP="00F942C3">
      <w:pPr>
        <w:ind w:firstLine="420"/>
      </w:pPr>
      <w:r>
        <w:rPr>
          <w:rFonts w:hint="eastAsia"/>
        </w:rPr>
        <w:t>方法：应用程序采用版本控制手段（</w:t>
      </w:r>
      <w:r>
        <w:t>version</w:t>
      </w:r>
      <w:r>
        <w:rPr>
          <w:rFonts w:hint="eastAsia"/>
        </w:rPr>
        <w:t>）来避免可能出现的并发问题；</w:t>
      </w:r>
    </w:p>
    <w:p w:rsidR="000E0F8C" w:rsidRDefault="000E0F8C" w:rsidP="00F942C3">
      <w:pPr>
        <w:ind w:firstLine="420"/>
      </w:pPr>
      <w:r>
        <w:t xml:space="preserve">Inndb </w:t>
      </w:r>
      <w:r>
        <w:rPr>
          <w:rFonts w:hint="eastAsia"/>
        </w:rPr>
        <w:t>中</w:t>
      </w:r>
      <w:r>
        <w:t xml:space="preserve">mvcc </w:t>
      </w:r>
      <w:r>
        <w:rPr>
          <w:rFonts w:hint="eastAsia"/>
        </w:rPr>
        <w:t>是通过每行记录后面保存两个隐藏的列来实现的，一个是创建的系统版本号，一个是行的（过期</w:t>
      </w:r>
      <w:r>
        <w:t>/</w:t>
      </w:r>
      <w:r>
        <w:rPr>
          <w:rFonts w:hint="eastAsia"/>
        </w:rPr>
        <w:t>删除）版本号，在重复读和读提交隔离级别下工作</w:t>
      </w:r>
    </w:p>
    <w:p w:rsidR="000E0F8C" w:rsidRDefault="000E0F8C" w:rsidP="00F942C3">
      <w:pPr>
        <w:ind w:firstLine="420"/>
      </w:pPr>
      <w:r>
        <w:t>Insert:</w:t>
      </w:r>
      <w:r>
        <w:rPr>
          <w:rFonts w:hint="eastAsia"/>
        </w:rPr>
        <w:t>新插入的行保存当前系统版本号作为行版本号</w:t>
      </w:r>
    </w:p>
    <w:p w:rsidR="000E0F8C" w:rsidRDefault="000E0F8C" w:rsidP="00F942C3">
      <w:pPr>
        <w:ind w:firstLine="420"/>
      </w:pPr>
      <w:r>
        <w:t>Delete:</w:t>
      </w:r>
      <w:r>
        <w:rPr>
          <w:rFonts w:hint="eastAsia"/>
        </w:rPr>
        <w:t>系统版本号作为行删除标示</w:t>
      </w:r>
    </w:p>
    <w:p w:rsidR="000E0F8C" w:rsidRDefault="000E0F8C" w:rsidP="00F942C3">
      <w:pPr>
        <w:ind w:firstLine="420"/>
      </w:pPr>
      <w:r>
        <w:t>Update:</w:t>
      </w:r>
      <w:r>
        <w:rPr>
          <w:rFonts w:hint="eastAsia"/>
        </w:rPr>
        <w:t>插入新的一条记录，系统版本号为行版本号，系统版本号带原来行作为行删除标示</w:t>
      </w:r>
    </w:p>
    <w:p w:rsidR="000E0F8C" w:rsidRDefault="000E0F8C" w:rsidP="00413413">
      <w:pPr>
        <w:ind w:firstLine="420"/>
        <w:rPr>
          <w:rFonts w:hint="eastAsia"/>
        </w:rPr>
      </w:pPr>
      <w:r>
        <w:t>Select:</w:t>
      </w:r>
      <w:r>
        <w:rPr>
          <w:rFonts w:hint="eastAsia"/>
        </w:rPr>
        <w:t>系统版本号在行系统版本号和删除版本号之间；</w:t>
      </w:r>
      <w:bookmarkStart w:id="1" w:name="_GoBack"/>
      <w:bookmarkEnd w:id="1"/>
    </w:p>
    <w:sectPr w:rsidR="000E0F8C" w:rsidSect="006E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C68" w:rsidRDefault="00A72C68" w:rsidP="002F6495">
      <w:r>
        <w:separator/>
      </w:r>
    </w:p>
  </w:endnote>
  <w:endnote w:type="continuationSeparator" w:id="0">
    <w:p w:rsidR="00A72C68" w:rsidRDefault="00A72C68" w:rsidP="002F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C68" w:rsidRDefault="00A72C68" w:rsidP="002F6495">
      <w:r>
        <w:separator/>
      </w:r>
    </w:p>
  </w:footnote>
  <w:footnote w:type="continuationSeparator" w:id="0">
    <w:p w:rsidR="00A72C68" w:rsidRDefault="00A72C68" w:rsidP="002F6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B3EA5"/>
    <w:multiLevelType w:val="hybridMultilevel"/>
    <w:tmpl w:val="F3AEFD5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A0C419F"/>
    <w:multiLevelType w:val="hybridMultilevel"/>
    <w:tmpl w:val="75E8A400"/>
    <w:lvl w:ilvl="0" w:tplc="6BC267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64DB6562"/>
    <w:multiLevelType w:val="hybridMultilevel"/>
    <w:tmpl w:val="646AC3F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ED11855"/>
    <w:multiLevelType w:val="hybridMultilevel"/>
    <w:tmpl w:val="77D47A5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3458"/>
    <w:rsid w:val="000514E9"/>
    <w:rsid w:val="0008117A"/>
    <w:rsid w:val="000B5342"/>
    <w:rsid w:val="000E0F8C"/>
    <w:rsid w:val="00166AED"/>
    <w:rsid w:val="001C2CD0"/>
    <w:rsid w:val="001D2FD4"/>
    <w:rsid w:val="00236AFE"/>
    <w:rsid w:val="002A1FEC"/>
    <w:rsid w:val="002A675A"/>
    <w:rsid w:val="002F6495"/>
    <w:rsid w:val="003836B0"/>
    <w:rsid w:val="003849A8"/>
    <w:rsid w:val="00395D95"/>
    <w:rsid w:val="00413413"/>
    <w:rsid w:val="00436AE4"/>
    <w:rsid w:val="00475996"/>
    <w:rsid w:val="005D46E5"/>
    <w:rsid w:val="00653458"/>
    <w:rsid w:val="00695977"/>
    <w:rsid w:val="006A7C04"/>
    <w:rsid w:val="006E3242"/>
    <w:rsid w:val="006E383B"/>
    <w:rsid w:val="006F27FE"/>
    <w:rsid w:val="0070720A"/>
    <w:rsid w:val="00717968"/>
    <w:rsid w:val="007A41D7"/>
    <w:rsid w:val="00800527"/>
    <w:rsid w:val="00806F17"/>
    <w:rsid w:val="008332EC"/>
    <w:rsid w:val="00885930"/>
    <w:rsid w:val="00890FE2"/>
    <w:rsid w:val="00906B32"/>
    <w:rsid w:val="00917F46"/>
    <w:rsid w:val="009401D7"/>
    <w:rsid w:val="009561C0"/>
    <w:rsid w:val="009E02BA"/>
    <w:rsid w:val="00A06994"/>
    <w:rsid w:val="00A72C68"/>
    <w:rsid w:val="00AC3E27"/>
    <w:rsid w:val="00B115AD"/>
    <w:rsid w:val="00B47814"/>
    <w:rsid w:val="00B96EB9"/>
    <w:rsid w:val="00BA3B07"/>
    <w:rsid w:val="00BC1BDC"/>
    <w:rsid w:val="00BF06A6"/>
    <w:rsid w:val="00C05253"/>
    <w:rsid w:val="00C363F9"/>
    <w:rsid w:val="00C60993"/>
    <w:rsid w:val="00C73FBE"/>
    <w:rsid w:val="00C8542A"/>
    <w:rsid w:val="00CF66AF"/>
    <w:rsid w:val="00D00186"/>
    <w:rsid w:val="00D91D5F"/>
    <w:rsid w:val="00DA48D8"/>
    <w:rsid w:val="00DA6448"/>
    <w:rsid w:val="00E2467A"/>
    <w:rsid w:val="00E37408"/>
    <w:rsid w:val="00E91A1A"/>
    <w:rsid w:val="00ED3891"/>
    <w:rsid w:val="00F942C3"/>
    <w:rsid w:val="00FE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2D1FC8C-B029-4A90-8C95-42E29803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2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DA48D8"/>
    <w:pPr>
      <w:keepNext/>
      <w:keepLines/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locked/>
    <w:rsid w:val="00C0525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DA48D8"/>
    <w:rPr>
      <w:rFonts w:cs="Times New Roman"/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C05253"/>
    <w:rPr>
      <w:rFonts w:ascii="Cambria" w:eastAsia="宋体" w:hAnsi="Cambria" w:cs="Times New Roman"/>
      <w:b/>
      <w:sz w:val="32"/>
    </w:rPr>
  </w:style>
  <w:style w:type="paragraph" w:styleId="a3">
    <w:name w:val="header"/>
    <w:basedOn w:val="a"/>
    <w:link w:val="Char"/>
    <w:uiPriority w:val="99"/>
    <w:rsid w:val="002F6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2F6495"/>
    <w:rPr>
      <w:rFonts w:cs="Times New Roman"/>
      <w:sz w:val="18"/>
    </w:rPr>
  </w:style>
  <w:style w:type="paragraph" w:styleId="a4">
    <w:name w:val="footer"/>
    <w:basedOn w:val="a"/>
    <w:link w:val="Char0"/>
    <w:uiPriority w:val="99"/>
    <w:rsid w:val="002F649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2F6495"/>
    <w:rPr>
      <w:rFonts w:cs="Times New Roman"/>
      <w:sz w:val="18"/>
    </w:rPr>
  </w:style>
  <w:style w:type="paragraph" w:styleId="a5">
    <w:name w:val="List Paragraph"/>
    <w:basedOn w:val="a"/>
    <w:uiPriority w:val="99"/>
    <w:qFormat/>
    <w:rsid w:val="002F649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rsid w:val="00DA48D8"/>
    <w:rPr>
      <w:kern w:val="0"/>
      <w:sz w:val="18"/>
      <w:szCs w:val="18"/>
    </w:rPr>
  </w:style>
  <w:style w:type="character" w:customStyle="1" w:styleId="Char1">
    <w:name w:val="批注框文本 Char"/>
    <w:link w:val="a6"/>
    <w:uiPriority w:val="99"/>
    <w:semiHidden/>
    <w:locked/>
    <w:rsid w:val="00DA48D8"/>
    <w:rPr>
      <w:rFonts w:cs="Times New Roman"/>
      <w:sz w:val="18"/>
    </w:rPr>
  </w:style>
  <w:style w:type="paragraph" w:styleId="a7">
    <w:name w:val="Document Map"/>
    <w:basedOn w:val="a"/>
    <w:link w:val="Char2"/>
    <w:uiPriority w:val="99"/>
    <w:semiHidden/>
    <w:rsid w:val="00395D95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2">
    <w:name w:val="文档结构图 Char"/>
    <w:link w:val="a7"/>
    <w:uiPriority w:val="99"/>
    <w:semiHidden/>
    <w:locked/>
    <w:rsid w:val="006E383B"/>
    <w:rPr>
      <w:rFonts w:ascii="Times New Roman" w:hAnsi="Times New Roman" w:cs="Times New Roman"/>
      <w:sz w:val="2"/>
    </w:rPr>
  </w:style>
  <w:style w:type="character" w:styleId="a8">
    <w:name w:val="Hyperlink"/>
    <w:uiPriority w:val="99"/>
    <w:rsid w:val="00ED3891"/>
    <w:rPr>
      <w:rFonts w:cs="Times New Roman"/>
      <w:color w:val="0000FF"/>
      <w:u w:val="single"/>
    </w:rPr>
  </w:style>
  <w:style w:type="character" w:styleId="a9">
    <w:name w:val="FollowedHyperlink"/>
    <w:uiPriority w:val="99"/>
    <w:semiHidden/>
    <w:rsid w:val="00ED3891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150</Words>
  <Characters>856</Characters>
  <Application>Microsoft Office Word</Application>
  <DocSecurity>0</DocSecurity>
  <Lines>7</Lines>
  <Paragraphs>2</Paragraphs>
  <ScaleCrop>false</ScaleCrop>
  <Company>微软中国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cwm</dc:creator>
  <cp:keywords/>
  <dc:description/>
  <cp:lastModifiedBy>cwm</cp:lastModifiedBy>
  <cp:revision>38</cp:revision>
  <dcterms:created xsi:type="dcterms:W3CDTF">2017-07-24T03:00:00Z</dcterms:created>
  <dcterms:modified xsi:type="dcterms:W3CDTF">2017-07-28T04:16:00Z</dcterms:modified>
</cp:coreProperties>
</file>